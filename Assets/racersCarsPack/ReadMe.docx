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4AFD4B8A" w14:textId="77777777">
        <w:tc>
          <w:tcPr>
            <w:tcW w:w="750" w:type="pct"/>
          </w:tcPr>
          <w:p w14:paraId="53E1796B" w14:textId="77777777" w:rsidR="009F19E9" w:rsidRDefault="009F19E9" w:rsidP="00620EA4">
            <w:pPr>
              <w:pStyle w:val="Heading1"/>
            </w:pPr>
          </w:p>
        </w:tc>
        <w:tc>
          <w:tcPr>
            <w:tcW w:w="250" w:type="pct"/>
          </w:tcPr>
          <w:p w14:paraId="0BFBECEB" w14:textId="77777777" w:rsidR="009F19E9" w:rsidRPr="009F19E9" w:rsidRDefault="009F19E9" w:rsidP="009F19E9"/>
        </w:tc>
        <w:tc>
          <w:tcPr>
            <w:tcW w:w="4000" w:type="pct"/>
          </w:tcPr>
          <w:p w14:paraId="5ABCAE30" w14:textId="77777777" w:rsidR="009F19E9" w:rsidRDefault="00142ED9" w:rsidP="00620EA4">
            <w:pPr>
              <w:pStyle w:val="Title"/>
            </w:pPr>
            <w:r>
              <w:t>Racers Cars Pack</w:t>
            </w:r>
          </w:p>
          <w:p w14:paraId="137357D5" w14:textId="77777777" w:rsidR="009F19E9" w:rsidRDefault="00142ED9" w:rsidP="00142ED9">
            <w:pPr>
              <w:pStyle w:val="ContactDetails"/>
            </w:pPr>
            <w:proofErr w:type="spellStart"/>
            <w:r>
              <w:t>AceGames</w:t>
            </w:r>
            <w:proofErr w:type="spellEnd"/>
            <w:r w:rsidR="009F19E9">
              <w:t xml:space="preserve"> </w:t>
            </w:r>
            <w:r w:rsidR="009F19E9">
              <w:br/>
            </w:r>
            <w:r w:rsidR="009F19E9">
              <w:fldChar w:fldCharType="begin"/>
            </w:r>
            <w:r w:rsidR="009F19E9">
              <w:instrText xml:space="preserve"> PLACEHOLDER </w:instrText>
            </w:r>
            <w:r w:rsidR="009F19E9">
              <w:fldChar w:fldCharType="begin"/>
            </w:r>
            <w:r w:rsidR="009F19E9">
              <w:instrText xml:space="preserve"> IF </w:instrText>
            </w:r>
            <w:r w:rsidR="009F19E9">
              <w:fldChar w:fldCharType="begin"/>
            </w:r>
            <w:r w:rsidR="009F19E9">
              <w:instrText xml:space="preserve"> USERPROPERTY EmailAddress1 </w:instrText>
            </w:r>
            <w:r w:rsidR="009F19E9">
              <w:fldChar w:fldCharType="separate"/>
            </w:r>
            <w:r>
              <w:rPr>
                <w:noProof/>
              </w:rPr>
              <w:instrText>kiran.killstreak@gmail.com</w:instrText>
            </w:r>
            <w:r w:rsidR="009F19E9">
              <w:fldChar w:fldCharType="end"/>
            </w:r>
            <w:r w:rsidR="009F19E9">
              <w:instrText xml:space="preserve">="" "[Your E-Mail]" </w:instrText>
            </w:r>
            <w:r w:rsidR="009F19E9">
              <w:fldChar w:fldCharType="begin"/>
            </w:r>
            <w:r w:rsidR="009F19E9">
              <w:instrText xml:space="preserve"> USERPROPERTY EmailAddress1 </w:instrText>
            </w:r>
            <w:r w:rsidR="009F19E9">
              <w:fldChar w:fldCharType="separate"/>
            </w:r>
            <w:r>
              <w:rPr>
                <w:noProof/>
              </w:rPr>
              <w:instrText>kiran.killstreak@gmail.com</w:instrText>
            </w:r>
            <w:r w:rsidR="009F19E9">
              <w:fldChar w:fldCharType="end"/>
            </w:r>
            <w:r w:rsidR="009F19E9">
              <w:fldChar w:fldCharType="separate"/>
            </w:r>
            <w:r>
              <w:rPr>
                <w:noProof/>
              </w:rPr>
              <w:instrText>kiran.killstreak@gmail.com</w:instrText>
            </w:r>
            <w:r w:rsidR="009F19E9">
              <w:fldChar w:fldCharType="end"/>
            </w:r>
            <w:r w:rsidR="009F19E9">
              <w:instrText xml:space="preserve"> \* MERGEFORMAT</w:instrText>
            </w:r>
            <w:r w:rsidR="009F19E9">
              <w:fldChar w:fldCharType="separate"/>
            </w:r>
            <w:r>
              <w:t>kiran.killstreak@gmail</w:t>
            </w:r>
            <w:r>
              <w:rPr>
                <w:noProof/>
              </w:rPr>
              <w:t>.com</w:t>
            </w:r>
            <w:r w:rsidR="009F19E9">
              <w:fldChar w:fldCharType="end"/>
            </w:r>
            <w:r w:rsidR="009F19E9">
              <w:t xml:space="preserve"> </w:t>
            </w:r>
          </w:p>
        </w:tc>
      </w:tr>
      <w:tr w:rsidR="009F19E9" w14:paraId="08811273" w14:textId="77777777">
        <w:tc>
          <w:tcPr>
            <w:tcW w:w="750" w:type="pct"/>
          </w:tcPr>
          <w:p w14:paraId="7247B9B5" w14:textId="77777777" w:rsidR="009F19E9" w:rsidRDefault="009F19E9" w:rsidP="009F19E9">
            <w:pPr>
              <w:pStyle w:val="SpaceBetween"/>
            </w:pPr>
          </w:p>
        </w:tc>
        <w:tc>
          <w:tcPr>
            <w:tcW w:w="250" w:type="pct"/>
          </w:tcPr>
          <w:p w14:paraId="44AC4705" w14:textId="77777777" w:rsidR="009F19E9" w:rsidRPr="009F19E9" w:rsidRDefault="009F19E9" w:rsidP="009F19E9">
            <w:pPr>
              <w:pStyle w:val="SpaceBetween"/>
            </w:pPr>
          </w:p>
        </w:tc>
        <w:tc>
          <w:tcPr>
            <w:tcW w:w="4000" w:type="pct"/>
          </w:tcPr>
          <w:p w14:paraId="202D64CF" w14:textId="77777777" w:rsidR="009F19E9" w:rsidRPr="009F19E9" w:rsidRDefault="009F19E9" w:rsidP="009F19E9">
            <w:pPr>
              <w:pStyle w:val="SpaceBetween"/>
            </w:pPr>
          </w:p>
        </w:tc>
      </w:tr>
      <w:tr w:rsidR="009F19E9" w14:paraId="204A0A5A" w14:textId="77777777">
        <w:tc>
          <w:tcPr>
            <w:tcW w:w="750" w:type="pct"/>
          </w:tcPr>
          <w:p w14:paraId="5AAD708F" w14:textId="77777777" w:rsidR="009F19E9" w:rsidRDefault="00142ED9" w:rsidP="00620EA4">
            <w:pPr>
              <w:pStyle w:val="Heading1"/>
            </w:pPr>
            <w:r>
              <w:t>Description</w:t>
            </w:r>
          </w:p>
        </w:tc>
        <w:tc>
          <w:tcPr>
            <w:tcW w:w="250" w:type="pct"/>
          </w:tcPr>
          <w:p w14:paraId="4AC41349" w14:textId="77777777" w:rsidR="009F19E9" w:rsidRPr="009F19E9" w:rsidRDefault="009F19E9" w:rsidP="009F19E9"/>
        </w:tc>
        <w:tc>
          <w:tcPr>
            <w:tcW w:w="4000" w:type="pct"/>
          </w:tcPr>
          <w:sdt>
            <w:sdtPr>
              <w:id w:val="8394789"/>
              <w:placeholder>
                <w:docPart w:val="D862DAA51706B64284D7CF2562F8CCAB"/>
              </w:placeholder>
            </w:sdtPr>
            <w:sdtEndPr/>
            <w:sdtContent>
              <w:p w14:paraId="5F24C297" w14:textId="77777777" w:rsidR="009F19E9" w:rsidRPr="007F4AE1" w:rsidRDefault="00142ED9" w:rsidP="00142ED9">
                <w:pPr>
                  <w:pStyle w:val="BodyText"/>
                  <w:rPr>
                    <w:color w:val="auto"/>
                    <w:sz w:val="20"/>
                  </w:rPr>
                </w:pPr>
                <w:r>
                  <w:t xml:space="preserve">This package comes with 4 car Models with 3 different color </w:t>
                </w:r>
                <w:proofErr w:type="gramStart"/>
                <w:r>
                  <w:t>textures ,by</w:t>
                </w:r>
                <w:proofErr w:type="gramEnd"/>
                <w:r>
                  <w:t xml:space="preserve"> giving different color to the diffuse </w:t>
                </w:r>
                <w:proofErr w:type="spellStart"/>
                <w:r>
                  <w:t>shader</w:t>
                </w:r>
                <w:proofErr w:type="spellEnd"/>
                <w:r>
                  <w:t xml:space="preserve"> you get any color  car . </w:t>
                </w:r>
                <w:proofErr w:type="spellStart"/>
                <w:proofErr w:type="gramStart"/>
                <w:r>
                  <w:t>fbx</w:t>
                </w:r>
                <w:proofErr w:type="spellEnd"/>
                <w:proofErr w:type="gramEnd"/>
                <w:r>
                  <w:t xml:space="preserve"> models have 3.5K tries  suitable for mobile devices.</w:t>
                </w:r>
              </w:p>
            </w:sdtContent>
          </w:sdt>
        </w:tc>
      </w:tr>
      <w:tr w:rsidR="009F19E9" w14:paraId="58FBD3A8" w14:textId="77777777">
        <w:tc>
          <w:tcPr>
            <w:tcW w:w="750" w:type="pct"/>
          </w:tcPr>
          <w:p w14:paraId="537BDCF6" w14:textId="77777777" w:rsidR="009F19E9" w:rsidRDefault="009F19E9" w:rsidP="009F19E9">
            <w:pPr>
              <w:pStyle w:val="SpaceBetween"/>
            </w:pPr>
          </w:p>
        </w:tc>
        <w:tc>
          <w:tcPr>
            <w:tcW w:w="250" w:type="pct"/>
          </w:tcPr>
          <w:p w14:paraId="51D8A108" w14:textId="77777777" w:rsidR="009F19E9" w:rsidRPr="009F19E9" w:rsidRDefault="009F19E9" w:rsidP="009F19E9">
            <w:pPr>
              <w:pStyle w:val="SpaceBetween"/>
            </w:pPr>
          </w:p>
        </w:tc>
        <w:tc>
          <w:tcPr>
            <w:tcW w:w="4000" w:type="pct"/>
          </w:tcPr>
          <w:p w14:paraId="7EA69DAC" w14:textId="77777777" w:rsidR="009F19E9" w:rsidRPr="009F19E9" w:rsidRDefault="009F19E9" w:rsidP="009F19E9">
            <w:pPr>
              <w:pStyle w:val="SpaceBetween"/>
            </w:pPr>
          </w:p>
        </w:tc>
      </w:tr>
      <w:tr w:rsidR="009F19E9" w14:paraId="6A3664C8" w14:textId="77777777">
        <w:trPr>
          <w:gridAfter w:val="1"/>
          <w:wAfter w:w="8640" w:type="dxa"/>
        </w:trPr>
        <w:tc>
          <w:tcPr>
            <w:tcW w:w="750" w:type="pct"/>
          </w:tcPr>
          <w:p w14:paraId="4FF3BDC1" w14:textId="77777777" w:rsidR="009F19E9" w:rsidRDefault="00142ED9" w:rsidP="00620EA4">
            <w:pPr>
              <w:pStyle w:val="Heading1"/>
            </w:pPr>
            <w:r>
              <w:t>Support</w:t>
            </w:r>
          </w:p>
        </w:tc>
        <w:tc>
          <w:tcPr>
            <w:tcW w:w="250" w:type="pct"/>
          </w:tcPr>
          <w:p w14:paraId="54C37A44" w14:textId="77777777" w:rsidR="009F19E9" w:rsidRPr="009F19E9" w:rsidRDefault="009F19E9" w:rsidP="009F19E9"/>
        </w:tc>
      </w:tr>
    </w:tbl>
    <w:p w14:paraId="43C543F1" w14:textId="77777777" w:rsidR="00142ED9" w:rsidRPr="00142ED9" w:rsidRDefault="00142ED9" w:rsidP="00BC15BD">
      <w:pPr>
        <w:pStyle w:val="BodyText"/>
        <w:ind w:left="2160"/>
      </w:pPr>
      <w:r>
        <w:t xml:space="preserve"> For any queries contact </w:t>
      </w:r>
      <w:r w:rsidRPr="00142ED9">
        <w:t xml:space="preserve">kiran.killstreak@gmail.com </w:t>
      </w:r>
    </w:p>
    <w:tbl>
      <w:tblPr>
        <w:tblW w:w="5000" w:type="pct"/>
        <w:tblCellMar>
          <w:left w:w="0" w:type="dxa"/>
          <w:right w:w="0" w:type="dxa"/>
        </w:tblCellMar>
        <w:tblLook w:val="04A0" w:firstRow="1" w:lastRow="0" w:firstColumn="1" w:lastColumn="0" w:noHBand="0" w:noVBand="1"/>
      </w:tblPr>
      <w:tblGrid>
        <w:gridCol w:w="2160"/>
        <w:gridCol w:w="6480"/>
        <w:gridCol w:w="540"/>
        <w:gridCol w:w="1620"/>
      </w:tblGrid>
      <w:tr w:rsidR="009F19E9" w14:paraId="6DEE53C5" w14:textId="77777777" w:rsidTr="00BC15BD">
        <w:trPr>
          <w:gridBefore w:val="1"/>
          <w:wBefore w:w="1000" w:type="pct"/>
        </w:trPr>
        <w:tc>
          <w:tcPr>
            <w:tcW w:w="4000" w:type="pct"/>
            <w:gridSpan w:val="3"/>
          </w:tcPr>
          <w:p w14:paraId="01CC54FD" w14:textId="77777777" w:rsidR="00142ED9" w:rsidRDefault="00142ED9" w:rsidP="00142ED9">
            <w:pPr>
              <w:pStyle w:val="BodyText"/>
            </w:pPr>
            <w:r>
              <w:t xml:space="preserve">Thanks for buying </w:t>
            </w:r>
          </w:p>
          <w:p w14:paraId="16E5189F" w14:textId="77777777" w:rsidR="009F19E9" w:rsidRPr="009F19E9" w:rsidRDefault="00142ED9" w:rsidP="00142ED9">
            <w:pPr>
              <w:pStyle w:val="BodyText"/>
            </w:pPr>
            <w:r>
              <w:t xml:space="preserve">Kiran Kumar B </w:t>
            </w:r>
          </w:p>
        </w:tc>
      </w:tr>
      <w:tr w:rsidR="009F19E9" w14:paraId="745B75B0" w14:textId="77777777" w:rsidTr="00BC15BD">
        <w:tc>
          <w:tcPr>
            <w:tcW w:w="4000" w:type="pct"/>
            <w:gridSpan w:val="2"/>
          </w:tcPr>
          <w:p w14:paraId="6B108C66" w14:textId="77777777" w:rsidR="009F19E9" w:rsidRDefault="009F19E9" w:rsidP="009F19E9">
            <w:pPr>
              <w:pStyle w:val="SpaceBetween"/>
            </w:pPr>
          </w:p>
        </w:tc>
        <w:tc>
          <w:tcPr>
            <w:tcW w:w="250" w:type="pct"/>
          </w:tcPr>
          <w:p w14:paraId="74E70B2E" w14:textId="77777777" w:rsidR="009F19E9" w:rsidRPr="009F19E9" w:rsidRDefault="009F19E9" w:rsidP="009F19E9">
            <w:pPr>
              <w:pStyle w:val="SpaceBetween"/>
            </w:pPr>
          </w:p>
        </w:tc>
        <w:tc>
          <w:tcPr>
            <w:tcW w:w="750" w:type="pct"/>
          </w:tcPr>
          <w:p w14:paraId="5EA4D3BA" w14:textId="77777777" w:rsidR="009F19E9" w:rsidRPr="009F19E9" w:rsidRDefault="009F19E9" w:rsidP="009F19E9">
            <w:pPr>
              <w:pStyle w:val="SpaceBetween"/>
            </w:pPr>
          </w:p>
        </w:tc>
      </w:tr>
    </w:tbl>
    <w:p w14:paraId="73BEC916" w14:textId="77777777" w:rsidR="00620EA4" w:rsidRDefault="00142ED9" w:rsidP="007F4AE1">
      <w:pPr>
        <w:pStyle w:val="BodyText"/>
      </w:pPr>
      <w:r>
        <w:t xml:space="preserve"> </w:t>
      </w:r>
      <w:bookmarkStart w:id="0" w:name="_GoBack"/>
      <w:bookmarkEnd w:id="0"/>
    </w:p>
    <w:sectPr w:rsidR="00620EA4" w:rsidSect="00E645F4">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B5733" w14:textId="77777777" w:rsidR="00142ED9" w:rsidRDefault="00142ED9">
      <w:r>
        <w:separator/>
      </w:r>
    </w:p>
  </w:endnote>
  <w:endnote w:type="continuationSeparator" w:id="0">
    <w:p w14:paraId="3C9B87A1" w14:textId="77777777" w:rsidR="00142ED9" w:rsidRDefault="00142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7897C" w14:textId="77777777" w:rsidR="00E645F4" w:rsidRDefault="00F72602">
    <w:pPr>
      <w:pStyle w:val="Footer"/>
    </w:pPr>
    <w:r>
      <w:fldChar w:fldCharType="begin"/>
    </w:r>
    <w:r>
      <w:instrText xml:space="preserve"> Page </w:instrText>
    </w:r>
    <w:r>
      <w:fldChar w:fldCharType="separate"/>
    </w:r>
    <w:r w:rsidR="00BB25B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53D69" w14:textId="77777777" w:rsidR="00142ED9" w:rsidRDefault="00142ED9">
      <w:r>
        <w:separator/>
      </w:r>
    </w:p>
  </w:footnote>
  <w:footnote w:type="continuationSeparator" w:id="0">
    <w:p w14:paraId="3356E3F1" w14:textId="77777777" w:rsidR="00142ED9" w:rsidRDefault="00142E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E645F4" w14:paraId="75D54732" w14:textId="77777777">
      <w:trPr>
        <w:trHeight w:val="720"/>
      </w:trPr>
      <w:tc>
        <w:tcPr>
          <w:tcW w:w="10188" w:type="dxa"/>
          <w:vAlign w:val="center"/>
        </w:tcPr>
        <w:p w14:paraId="13D15732" w14:textId="77777777" w:rsidR="00E645F4" w:rsidRDefault="00E645F4"/>
      </w:tc>
      <w:tc>
        <w:tcPr>
          <w:tcW w:w="720" w:type="dxa"/>
          <w:shd w:val="clear" w:color="auto" w:fill="E76F34" w:themeFill="accent1"/>
          <w:vAlign w:val="center"/>
        </w:tcPr>
        <w:p w14:paraId="610AC931" w14:textId="77777777" w:rsidR="00E645F4" w:rsidRDefault="00E645F4"/>
      </w:tc>
    </w:tr>
  </w:tbl>
  <w:p w14:paraId="121946AC" w14:textId="77777777" w:rsidR="00E645F4" w:rsidRDefault="00E645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1CD19" w14:textId="77777777" w:rsidR="00E645F4" w:rsidRDefault="00E645F4"/>
  <w:tbl>
    <w:tblPr>
      <w:tblW w:w="5000" w:type="pct"/>
      <w:tblCellMar>
        <w:left w:w="0" w:type="dxa"/>
        <w:right w:w="0" w:type="dxa"/>
      </w:tblCellMar>
      <w:tblLook w:val="04A0" w:firstRow="1" w:lastRow="0" w:firstColumn="1" w:lastColumn="0" w:noHBand="0" w:noVBand="1"/>
    </w:tblPr>
    <w:tblGrid>
      <w:gridCol w:w="9360"/>
      <w:gridCol w:w="1440"/>
    </w:tblGrid>
    <w:tr w:rsidR="00E645F4" w14:paraId="5AC951C7" w14:textId="77777777">
      <w:trPr>
        <w:trHeight w:hRule="exact" w:val="1440"/>
      </w:trPr>
      <w:tc>
        <w:tcPr>
          <w:tcW w:w="9360" w:type="dxa"/>
          <w:vAlign w:val="center"/>
        </w:tcPr>
        <w:p w14:paraId="21562B8C" w14:textId="77777777" w:rsidR="00E645F4" w:rsidRDefault="00E645F4">
          <w:pPr>
            <w:pStyle w:val="ContactDetails"/>
          </w:pPr>
        </w:p>
      </w:tc>
      <w:tc>
        <w:tcPr>
          <w:tcW w:w="1440" w:type="dxa"/>
          <w:shd w:val="clear" w:color="auto" w:fill="E76F34" w:themeFill="accent1"/>
          <w:vAlign w:val="bottom"/>
        </w:tcPr>
        <w:p w14:paraId="01D1702E" w14:textId="77777777" w:rsidR="00E645F4" w:rsidRDefault="00F72602" w:rsidP="00BB25B8">
          <w:pPr>
            <w:pStyle w:val="Initials"/>
          </w:pPr>
          <w:r>
            <w:fldChar w:fldCharType="begin"/>
          </w:r>
          <w:r>
            <w:instrText xml:space="preserve"> PLACEHOLDER "yn" \* MERGEFORMAT </w:instrText>
          </w:r>
          <w:r>
            <w:fldChar w:fldCharType="separate"/>
          </w:r>
          <w:r w:rsidR="00E645F4">
            <w:t>yn</w:t>
          </w:r>
          <w:r>
            <w:fldChar w:fldCharType="end"/>
          </w:r>
        </w:p>
      </w:tc>
    </w:tr>
  </w:tbl>
  <w:p w14:paraId="78531A8E" w14:textId="77777777" w:rsidR="00E645F4" w:rsidRDefault="00E645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7"/>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42ED9"/>
    <w:rsid w:val="000D66FC"/>
    <w:rsid w:val="00110ABE"/>
    <w:rsid w:val="00142ED9"/>
    <w:rsid w:val="002B6CDF"/>
    <w:rsid w:val="004354EF"/>
    <w:rsid w:val="00620EA4"/>
    <w:rsid w:val="00654772"/>
    <w:rsid w:val="00691707"/>
    <w:rsid w:val="006D333B"/>
    <w:rsid w:val="007F4AE1"/>
    <w:rsid w:val="00810AA1"/>
    <w:rsid w:val="009F19E9"/>
    <w:rsid w:val="00AC7FB3"/>
    <w:rsid w:val="00B41FE5"/>
    <w:rsid w:val="00BB25B8"/>
    <w:rsid w:val="00BC15BD"/>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C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142ED9"/>
    <w:rPr>
      <w:color w:val="F7903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142ED9"/>
    <w:rPr>
      <w:color w:val="F790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62DAA51706B64284D7CF2562F8CCAB"/>
        <w:category>
          <w:name w:val="General"/>
          <w:gallery w:val="placeholder"/>
        </w:category>
        <w:types>
          <w:type w:val="bbPlcHdr"/>
        </w:types>
        <w:behaviors>
          <w:behavior w:val="content"/>
        </w:behaviors>
        <w:guid w:val="{923C8A08-4C64-1840-B22E-7BB605B4F09E}"/>
      </w:docPartPr>
      <w:docPartBody>
        <w:p w:rsidR="00173EB3" w:rsidRDefault="00173EB3">
          <w:pPr>
            <w:pStyle w:val="D862DAA51706B64284D7CF2562F8CCAB"/>
          </w:pPr>
          <w:r>
            <w:t>Donec sollicitudin mi et magna. Proin non est. Vestibulum diam. Quisque in enim. Sed id dui. Nunc nec sapien. Nulla lacus. Quisque in ante vel nunc semper pellentesque. Nam sit amet lacus sit amet ipsum auctor eleifend. Quisque vitae justo eu neque mattis</w:t>
          </w:r>
          <w:r>
            <w:t xml:space="preserve">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B3"/>
    <w:rsid w:val="00173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DAA51706B64284D7CF2562F8CCAB">
    <w:name w:val="D862DAA51706B64284D7CF2562F8CCAB"/>
  </w:style>
  <w:style w:type="paragraph" w:customStyle="1" w:styleId="AD83BFA9579EE5438A21477A6F38AFA9">
    <w:name w:val="AD83BFA9579EE5438A21477A6F38AFA9"/>
  </w:style>
  <w:style w:type="paragraph" w:customStyle="1" w:styleId="ED556F4DE85220488D26394E0169A36C">
    <w:name w:val="ED556F4DE85220488D26394E0169A36C"/>
  </w:style>
  <w:style w:type="paragraph" w:customStyle="1" w:styleId="A3B2F5A65615464BB4D03079FD6DF11A">
    <w:name w:val="A3B2F5A65615464BB4D03079FD6DF11A"/>
  </w:style>
  <w:style w:type="paragraph" w:customStyle="1" w:styleId="E0D1EACB0FC7C04CA7B33C759127DAB3">
    <w:name w:val="E0D1EACB0FC7C04CA7B33C759127DAB3"/>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3396DFC65096247BEEDD9977C8B0F7D">
    <w:name w:val="33396DFC65096247BEEDD9977C8B0F7D"/>
  </w:style>
  <w:style w:type="paragraph" w:customStyle="1" w:styleId="A1C7170B58479348B9510DA720D7A628">
    <w:name w:val="A1C7170B58479348B9510DA720D7A628"/>
  </w:style>
  <w:style w:type="paragraph" w:customStyle="1" w:styleId="4B0CEF0EE913B64BA817FBDB386D3BF8">
    <w:name w:val="4B0CEF0EE913B64BA817FBDB386D3BF8"/>
  </w:style>
  <w:style w:type="paragraph" w:customStyle="1" w:styleId="D2819F42322A4B43AA9A7D3BC67D68FF">
    <w:name w:val="D2819F42322A4B43AA9A7D3BC67D68FF"/>
  </w:style>
  <w:style w:type="paragraph" w:customStyle="1" w:styleId="B6665B7530B1C94E9D5B3EE6631212BC">
    <w:name w:val="B6665B7530B1C94E9D5B3EE6631212BC"/>
  </w:style>
  <w:style w:type="paragraph" w:customStyle="1" w:styleId="46DF16B5DAAB2341BBE50EA438AE10FD">
    <w:name w:val="46DF16B5DAAB2341BBE50EA438AE10FD"/>
  </w:style>
  <w:style w:type="paragraph" w:customStyle="1" w:styleId="CA5B5FEFC9A1DC4F8B57F3B22AC76F96">
    <w:name w:val="CA5B5FEFC9A1DC4F8B57F3B22AC76F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DAA51706B64284D7CF2562F8CCAB">
    <w:name w:val="D862DAA51706B64284D7CF2562F8CCAB"/>
  </w:style>
  <w:style w:type="paragraph" w:customStyle="1" w:styleId="AD83BFA9579EE5438A21477A6F38AFA9">
    <w:name w:val="AD83BFA9579EE5438A21477A6F38AFA9"/>
  </w:style>
  <w:style w:type="paragraph" w:customStyle="1" w:styleId="ED556F4DE85220488D26394E0169A36C">
    <w:name w:val="ED556F4DE85220488D26394E0169A36C"/>
  </w:style>
  <w:style w:type="paragraph" w:customStyle="1" w:styleId="A3B2F5A65615464BB4D03079FD6DF11A">
    <w:name w:val="A3B2F5A65615464BB4D03079FD6DF11A"/>
  </w:style>
  <w:style w:type="paragraph" w:customStyle="1" w:styleId="E0D1EACB0FC7C04CA7B33C759127DAB3">
    <w:name w:val="E0D1EACB0FC7C04CA7B33C759127DAB3"/>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3396DFC65096247BEEDD9977C8B0F7D">
    <w:name w:val="33396DFC65096247BEEDD9977C8B0F7D"/>
  </w:style>
  <w:style w:type="paragraph" w:customStyle="1" w:styleId="A1C7170B58479348B9510DA720D7A628">
    <w:name w:val="A1C7170B58479348B9510DA720D7A628"/>
  </w:style>
  <w:style w:type="paragraph" w:customStyle="1" w:styleId="4B0CEF0EE913B64BA817FBDB386D3BF8">
    <w:name w:val="4B0CEF0EE913B64BA817FBDB386D3BF8"/>
  </w:style>
  <w:style w:type="paragraph" w:customStyle="1" w:styleId="D2819F42322A4B43AA9A7D3BC67D68FF">
    <w:name w:val="D2819F42322A4B43AA9A7D3BC67D68FF"/>
  </w:style>
  <w:style w:type="paragraph" w:customStyle="1" w:styleId="B6665B7530B1C94E9D5B3EE6631212BC">
    <w:name w:val="B6665B7530B1C94E9D5B3EE6631212BC"/>
  </w:style>
  <w:style w:type="paragraph" w:customStyle="1" w:styleId="46DF16B5DAAB2341BBE50EA438AE10FD">
    <w:name w:val="46DF16B5DAAB2341BBE50EA438AE10FD"/>
  </w:style>
  <w:style w:type="paragraph" w:customStyle="1" w:styleId="CA5B5FEFC9A1DC4F8B57F3B22AC76F96">
    <w:name w:val="CA5B5FEFC9A1DC4F8B57F3B22AC76F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11</TotalTime>
  <Pages>1</Pages>
  <Words>87</Words>
  <Characters>497</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2</cp:revision>
  <dcterms:created xsi:type="dcterms:W3CDTF">2013-07-16T18:10:00Z</dcterms:created>
  <dcterms:modified xsi:type="dcterms:W3CDTF">2013-07-16T18:24:00Z</dcterms:modified>
  <cp:category/>
</cp:coreProperties>
</file>